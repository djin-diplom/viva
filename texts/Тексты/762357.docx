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B42" w:rsidRDefault="00735B42" w:rsidP="008D0F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Эссе по дисциплине «Трудовое право» на тему «Обязательное социальное страхование (только для работающих)»</w:t>
      </w:r>
    </w:p>
    <w:p w:rsidR="00735B42" w:rsidRDefault="00735B42" w:rsidP="009835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 обязательным социальным страхованием можно понимать систему социальной защиты граждан, состоящую в страховании работающего населения от изменения социального и</w:t>
      </w:r>
      <w:r w:rsidRPr="009835E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или материального их положения, в частности, по независящим от них причинам. Если расшифровать подробно, сюда относится страхование при наступлении нетрудоспособности в связи с инвалидностью, безработицей, наступлением пенсионного возраста, болезнью, материнства. Соответственно обязательное социальное страхование распадается на пенсионное, медицинское и социальное.</w:t>
      </w:r>
    </w:p>
    <w:p w:rsidR="00735B42" w:rsidRDefault="00735B42" w:rsidP="009835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Можно выделить несколько проблем, присущих обязательному социальному страхованию в России на сегодняшний день. Во-первых, наблюдается доминирование роли государства в управлении данной системой. Во-вторых, весьма существенная проблема – это несбалансированный характер финансовых ресурсов, которые имеют тенденцию к уменьшению, и обязательств государства. В-третьих, связанная с предыдущей, невысокая степень страховой защиты, которая не соответствует реальному уровню жизни. В целом существующая в настоящее время система обязательного социального страхования в РФ не соответствует потребностям экономики и нуждается в срочном реформировании.</w:t>
      </w:r>
    </w:p>
    <w:p w:rsidR="00735B42" w:rsidRDefault="00735B42" w:rsidP="009835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качестве рекомендаций по устранению выше обозначенных проблем можно посоветовать снизить роль государства в управлении обязательным социальным страхованием, для чего более активно развивать институт негосударственных фондов. Далее, с целью роста финансовых ресурсов, усилить ответственность работодателей за использование нелегальных схем при расчете заработной платы, механизма серых и черных зарплат, повысить прозрачность экономической системы в целом.</w:t>
      </w:r>
    </w:p>
    <w:p w:rsidR="00735B42" w:rsidRPr="009835EC" w:rsidRDefault="00735B42" w:rsidP="009835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35B42" w:rsidRPr="00886D0C" w:rsidRDefault="00735B42" w:rsidP="00886D0C">
      <w:pPr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 w:rsidRPr="00886D0C">
        <w:rPr>
          <w:rFonts w:ascii="Times New Roman" w:hAnsi="Times New Roman"/>
          <w:b/>
          <w:sz w:val="28"/>
          <w:szCs w:val="28"/>
        </w:rPr>
        <w:tab/>
        <w:t>Список литературы:</w:t>
      </w:r>
    </w:p>
    <w:p w:rsidR="00735B42" w:rsidRDefault="00735B42" w:rsidP="00886D0C">
      <w:pPr>
        <w:pStyle w:val="NormalWeb"/>
        <w:numPr>
          <w:ilvl w:val="0"/>
          <w:numId w:val="17"/>
        </w:numPr>
        <w:shd w:val="clear" w:color="auto" w:fill="FFFFFF"/>
        <w:tabs>
          <w:tab w:val="clear" w:pos="1800"/>
          <w:tab w:val="num" w:pos="1080"/>
        </w:tabs>
        <w:spacing w:before="0" w:beforeAutospacing="0" w:after="0" w:afterAutospacing="0" w:line="360" w:lineRule="auto"/>
        <w:ind w:left="108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Алиев Б.Х., Махдиева Ю.М. Основы страхования. – М.: Юнити-Дана, 2014.</w:t>
      </w:r>
    </w:p>
    <w:p w:rsidR="00735B42" w:rsidRDefault="00735B42" w:rsidP="00886D0C">
      <w:pPr>
        <w:pStyle w:val="NormalWeb"/>
        <w:numPr>
          <w:ilvl w:val="0"/>
          <w:numId w:val="17"/>
        </w:numPr>
        <w:shd w:val="clear" w:color="auto" w:fill="FFFFFF"/>
        <w:tabs>
          <w:tab w:val="clear" w:pos="1800"/>
          <w:tab w:val="num" w:pos="1080"/>
        </w:tabs>
        <w:spacing w:before="0" w:beforeAutospacing="0" w:after="0" w:afterAutospacing="0" w:line="360" w:lineRule="auto"/>
        <w:ind w:left="108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Никулина Н.Н., Березина С.В. Страхование. Теория и практика. – М.: Юнити-Дана, 2012.</w:t>
      </w:r>
    </w:p>
    <w:p w:rsidR="00735B42" w:rsidRPr="00886D0C" w:rsidRDefault="00735B42" w:rsidP="00886D0C">
      <w:pPr>
        <w:pStyle w:val="NormalWeb"/>
        <w:numPr>
          <w:ilvl w:val="0"/>
          <w:numId w:val="17"/>
        </w:numPr>
        <w:shd w:val="clear" w:color="auto" w:fill="FFFFFF"/>
        <w:tabs>
          <w:tab w:val="clear" w:pos="1800"/>
          <w:tab w:val="num" w:pos="1080"/>
        </w:tabs>
        <w:spacing w:before="0" w:beforeAutospacing="0" w:after="0" w:afterAutospacing="0" w:line="360" w:lineRule="auto"/>
        <w:ind w:left="1080"/>
        <w:jc w:val="both"/>
        <w:textAlignment w:val="baseline"/>
        <w:rPr>
          <w:sz w:val="28"/>
          <w:szCs w:val="28"/>
        </w:rPr>
      </w:pPr>
      <w:hyperlink r:id="rId7" w:history="1">
        <w:r w:rsidRPr="00A717F9">
          <w:rPr>
            <w:rStyle w:val="Hyperlink"/>
            <w:sz w:val="28"/>
            <w:szCs w:val="28"/>
            <w:lang w:val="en-US"/>
          </w:rPr>
          <w:t>www</w:t>
        </w:r>
        <w:r w:rsidRPr="00886D0C">
          <w:rPr>
            <w:rStyle w:val="Hyperlink"/>
            <w:sz w:val="28"/>
            <w:szCs w:val="28"/>
          </w:rPr>
          <w:t>.</w:t>
        </w:r>
        <w:r w:rsidRPr="00A717F9">
          <w:rPr>
            <w:rStyle w:val="Hyperlink"/>
            <w:sz w:val="28"/>
            <w:szCs w:val="28"/>
            <w:lang w:val="en-US"/>
          </w:rPr>
          <w:t>fss</w:t>
        </w:r>
        <w:r w:rsidRPr="00886D0C">
          <w:rPr>
            <w:rStyle w:val="Hyperlink"/>
            <w:sz w:val="28"/>
            <w:szCs w:val="28"/>
          </w:rPr>
          <w:t>.</w:t>
        </w:r>
        <w:r w:rsidRPr="00A717F9">
          <w:rPr>
            <w:rStyle w:val="Hyperlink"/>
            <w:sz w:val="28"/>
            <w:szCs w:val="28"/>
            <w:lang w:val="en-US"/>
          </w:rPr>
          <w:t>ru</w:t>
        </w:r>
      </w:hyperlink>
      <w:r>
        <w:rPr>
          <w:sz w:val="28"/>
          <w:szCs w:val="28"/>
        </w:rPr>
        <w:t xml:space="preserve"> (Фонд социального страхования РФ)</w:t>
      </w:r>
    </w:p>
    <w:p w:rsidR="00735B42" w:rsidRPr="00BF5160" w:rsidRDefault="00735B42" w:rsidP="008D0FFF">
      <w:pPr>
        <w:pStyle w:val="NormalWeb"/>
        <w:shd w:val="clear" w:color="auto" w:fill="FFFFFF"/>
        <w:spacing w:before="0" w:beforeAutospacing="0" w:after="0" w:afterAutospacing="0" w:line="360" w:lineRule="auto"/>
        <w:ind w:left="705"/>
        <w:jc w:val="both"/>
        <w:textAlignment w:val="baseline"/>
        <w:rPr>
          <w:b/>
          <w:sz w:val="28"/>
          <w:szCs w:val="28"/>
        </w:rPr>
      </w:pPr>
    </w:p>
    <w:sectPr w:rsidR="00735B42" w:rsidRPr="00BF5160" w:rsidSect="00886D0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B42" w:rsidRDefault="00735B42" w:rsidP="006D7ED0">
      <w:pPr>
        <w:spacing w:after="0" w:line="240" w:lineRule="auto"/>
      </w:pPr>
      <w:r>
        <w:separator/>
      </w:r>
    </w:p>
  </w:endnote>
  <w:endnote w:type="continuationSeparator" w:id="0">
    <w:p w:rsidR="00735B42" w:rsidRDefault="00735B42" w:rsidP="006D7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42" w:rsidRDefault="00735B42" w:rsidP="00A717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5B42" w:rsidRDefault="00735B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42" w:rsidRDefault="00735B42" w:rsidP="00A717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35B42" w:rsidRDefault="00735B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B42" w:rsidRDefault="00735B42" w:rsidP="006D7ED0">
      <w:pPr>
        <w:spacing w:after="0" w:line="240" w:lineRule="auto"/>
      </w:pPr>
      <w:r>
        <w:separator/>
      </w:r>
    </w:p>
  </w:footnote>
  <w:footnote w:type="continuationSeparator" w:id="0">
    <w:p w:rsidR="00735B42" w:rsidRDefault="00735B42" w:rsidP="006D7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42" w:rsidRDefault="00735B42" w:rsidP="00E75A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5B42" w:rsidRDefault="00735B42" w:rsidP="003F1CC1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42" w:rsidRDefault="00735B42" w:rsidP="003F1CC1">
    <w:pPr>
      <w:pStyle w:val="Header"/>
      <w:ind w:right="360"/>
      <w:jc w:val="center"/>
    </w:pPr>
  </w:p>
  <w:p w:rsidR="00735B42" w:rsidRDefault="00735B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30BB"/>
    <w:multiLevelType w:val="hybridMultilevel"/>
    <w:tmpl w:val="4F12BEA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">
    <w:nsid w:val="1372243F"/>
    <w:multiLevelType w:val="hybridMultilevel"/>
    <w:tmpl w:val="9CFA96DA"/>
    <w:lvl w:ilvl="0" w:tplc="045CB566">
      <w:start w:val="1"/>
      <w:numFmt w:val="decimal"/>
      <w:lvlText w:val="%1."/>
      <w:lvlJc w:val="left"/>
      <w:pPr>
        <w:tabs>
          <w:tab w:val="num" w:pos="1455"/>
        </w:tabs>
        <w:ind w:left="1455" w:hanging="7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2">
    <w:nsid w:val="17486A3D"/>
    <w:multiLevelType w:val="hybridMultilevel"/>
    <w:tmpl w:val="4B6A6E9A"/>
    <w:lvl w:ilvl="0" w:tplc="7F80C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CCC6EB4"/>
    <w:multiLevelType w:val="hybridMultilevel"/>
    <w:tmpl w:val="9EC2E036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4">
    <w:nsid w:val="22B77AF3"/>
    <w:multiLevelType w:val="hybridMultilevel"/>
    <w:tmpl w:val="31ACE5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442F63"/>
    <w:multiLevelType w:val="hybridMultilevel"/>
    <w:tmpl w:val="6A12CF2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6">
    <w:nsid w:val="23786653"/>
    <w:multiLevelType w:val="hybridMultilevel"/>
    <w:tmpl w:val="BB60F6B0"/>
    <w:lvl w:ilvl="0" w:tplc="0419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7">
    <w:nsid w:val="2DB40898"/>
    <w:multiLevelType w:val="hybridMultilevel"/>
    <w:tmpl w:val="D77C69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896685"/>
    <w:multiLevelType w:val="hybridMultilevel"/>
    <w:tmpl w:val="AE4C28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>
    <w:nsid w:val="3C6D5F57"/>
    <w:multiLevelType w:val="hybridMultilevel"/>
    <w:tmpl w:val="CB262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66EBB"/>
    <w:multiLevelType w:val="hybridMultilevel"/>
    <w:tmpl w:val="B002EAD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1">
    <w:nsid w:val="56775343"/>
    <w:multiLevelType w:val="hybridMultilevel"/>
    <w:tmpl w:val="159209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D9B4B6C"/>
    <w:multiLevelType w:val="hybridMultilevel"/>
    <w:tmpl w:val="41B403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63766E26"/>
    <w:multiLevelType w:val="hybridMultilevel"/>
    <w:tmpl w:val="D8FA89CC"/>
    <w:lvl w:ilvl="0" w:tplc="041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  <w:rPr>
        <w:rFonts w:cs="Times New Roman"/>
      </w:rPr>
    </w:lvl>
  </w:abstractNum>
  <w:abstractNum w:abstractNumId="14">
    <w:nsid w:val="6A046C10"/>
    <w:multiLevelType w:val="hybridMultilevel"/>
    <w:tmpl w:val="0478CBA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5">
    <w:nsid w:val="742A5365"/>
    <w:multiLevelType w:val="hybridMultilevel"/>
    <w:tmpl w:val="470E6162"/>
    <w:lvl w:ilvl="0" w:tplc="648E1F4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6">
    <w:nsid w:val="79297020"/>
    <w:multiLevelType w:val="hybridMultilevel"/>
    <w:tmpl w:val="7FA20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15"/>
  </w:num>
  <w:num w:numId="10">
    <w:abstractNumId w:val="1"/>
  </w:num>
  <w:num w:numId="11">
    <w:abstractNumId w:val="6"/>
  </w:num>
  <w:num w:numId="12">
    <w:abstractNumId w:val="7"/>
  </w:num>
  <w:num w:numId="13">
    <w:abstractNumId w:val="16"/>
  </w:num>
  <w:num w:numId="14">
    <w:abstractNumId w:val="9"/>
  </w:num>
  <w:num w:numId="15">
    <w:abstractNumId w:val="14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4928"/>
    <w:rsid w:val="00000906"/>
    <w:rsid w:val="0001714B"/>
    <w:rsid w:val="0002171C"/>
    <w:rsid w:val="00022EFD"/>
    <w:rsid w:val="00023160"/>
    <w:rsid w:val="00024CFC"/>
    <w:rsid w:val="00047C63"/>
    <w:rsid w:val="00052330"/>
    <w:rsid w:val="0006302D"/>
    <w:rsid w:val="000675B5"/>
    <w:rsid w:val="00067CE6"/>
    <w:rsid w:val="000778CB"/>
    <w:rsid w:val="000B00C0"/>
    <w:rsid w:val="000C77BB"/>
    <w:rsid w:val="000D3553"/>
    <w:rsid w:val="000D3B2E"/>
    <w:rsid w:val="000D455E"/>
    <w:rsid w:val="000F2B7C"/>
    <w:rsid w:val="000F55BF"/>
    <w:rsid w:val="000F7C6E"/>
    <w:rsid w:val="00101E64"/>
    <w:rsid w:val="00147589"/>
    <w:rsid w:val="00150079"/>
    <w:rsid w:val="0015272F"/>
    <w:rsid w:val="00172583"/>
    <w:rsid w:val="00193611"/>
    <w:rsid w:val="001A2BAF"/>
    <w:rsid w:val="001A3E22"/>
    <w:rsid w:val="001B1E27"/>
    <w:rsid w:val="001E1F32"/>
    <w:rsid w:val="00206713"/>
    <w:rsid w:val="002071CD"/>
    <w:rsid w:val="002115EC"/>
    <w:rsid w:val="002631D9"/>
    <w:rsid w:val="00266616"/>
    <w:rsid w:val="00266E4E"/>
    <w:rsid w:val="00273054"/>
    <w:rsid w:val="0027758A"/>
    <w:rsid w:val="002A5597"/>
    <w:rsid w:val="002B65CD"/>
    <w:rsid w:val="002E218F"/>
    <w:rsid w:val="00301D24"/>
    <w:rsid w:val="00313CAC"/>
    <w:rsid w:val="00317830"/>
    <w:rsid w:val="003335A5"/>
    <w:rsid w:val="00334F95"/>
    <w:rsid w:val="00345B41"/>
    <w:rsid w:val="0036431C"/>
    <w:rsid w:val="003732FE"/>
    <w:rsid w:val="0038387A"/>
    <w:rsid w:val="003C3AF0"/>
    <w:rsid w:val="003D5A71"/>
    <w:rsid w:val="003E25C3"/>
    <w:rsid w:val="003F1CC1"/>
    <w:rsid w:val="00415D3A"/>
    <w:rsid w:val="00421A87"/>
    <w:rsid w:val="004741E0"/>
    <w:rsid w:val="00492A74"/>
    <w:rsid w:val="004B7A37"/>
    <w:rsid w:val="004C18A7"/>
    <w:rsid w:val="004C2403"/>
    <w:rsid w:val="004D1D41"/>
    <w:rsid w:val="004D5333"/>
    <w:rsid w:val="004F2965"/>
    <w:rsid w:val="0057249B"/>
    <w:rsid w:val="0057544E"/>
    <w:rsid w:val="00577AE4"/>
    <w:rsid w:val="00596997"/>
    <w:rsid w:val="005A2F6D"/>
    <w:rsid w:val="005E5483"/>
    <w:rsid w:val="005E75BC"/>
    <w:rsid w:val="005F4151"/>
    <w:rsid w:val="005F6AC7"/>
    <w:rsid w:val="006147AA"/>
    <w:rsid w:val="00636312"/>
    <w:rsid w:val="006611FD"/>
    <w:rsid w:val="00662037"/>
    <w:rsid w:val="00664808"/>
    <w:rsid w:val="0066680B"/>
    <w:rsid w:val="00671660"/>
    <w:rsid w:val="00695442"/>
    <w:rsid w:val="006A30D8"/>
    <w:rsid w:val="006A5CB5"/>
    <w:rsid w:val="006C4638"/>
    <w:rsid w:val="006D633E"/>
    <w:rsid w:val="006D7ED0"/>
    <w:rsid w:val="006E21EF"/>
    <w:rsid w:val="006E31C0"/>
    <w:rsid w:val="006F7709"/>
    <w:rsid w:val="00713886"/>
    <w:rsid w:val="0072489C"/>
    <w:rsid w:val="00726F4E"/>
    <w:rsid w:val="00730BD5"/>
    <w:rsid w:val="0073485A"/>
    <w:rsid w:val="00735B42"/>
    <w:rsid w:val="007457F8"/>
    <w:rsid w:val="00756091"/>
    <w:rsid w:val="007611BB"/>
    <w:rsid w:val="00762325"/>
    <w:rsid w:val="00773DBE"/>
    <w:rsid w:val="007A1C44"/>
    <w:rsid w:val="007A4459"/>
    <w:rsid w:val="007B52F3"/>
    <w:rsid w:val="007C436A"/>
    <w:rsid w:val="00836561"/>
    <w:rsid w:val="00860CBD"/>
    <w:rsid w:val="00863ED6"/>
    <w:rsid w:val="00870DFC"/>
    <w:rsid w:val="00875165"/>
    <w:rsid w:val="00886D0C"/>
    <w:rsid w:val="00895CD1"/>
    <w:rsid w:val="0089720E"/>
    <w:rsid w:val="008A3BBF"/>
    <w:rsid w:val="008B03A9"/>
    <w:rsid w:val="008B175B"/>
    <w:rsid w:val="008B1AC0"/>
    <w:rsid w:val="008D0FFF"/>
    <w:rsid w:val="008D1B5F"/>
    <w:rsid w:val="008D377F"/>
    <w:rsid w:val="008E5D29"/>
    <w:rsid w:val="008F2E56"/>
    <w:rsid w:val="009270A0"/>
    <w:rsid w:val="00931EE6"/>
    <w:rsid w:val="009338CD"/>
    <w:rsid w:val="00946DD8"/>
    <w:rsid w:val="00950D0E"/>
    <w:rsid w:val="009701E4"/>
    <w:rsid w:val="009835EC"/>
    <w:rsid w:val="00992D7E"/>
    <w:rsid w:val="009C5FBC"/>
    <w:rsid w:val="009F2138"/>
    <w:rsid w:val="009F32EA"/>
    <w:rsid w:val="009F5237"/>
    <w:rsid w:val="00A23C86"/>
    <w:rsid w:val="00A3025E"/>
    <w:rsid w:val="00A318DA"/>
    <w:rsid w:val="00A717F9"/>
    <w:rsid w:val="00AA2A29"/>
    <w:rsid w:val="00AB7AAA"/>
    <w:rsid w:val="00AD7CA8"/>
    <w:rsid w:val="00AF0E93"/>
    <w:rsid w:val="00B12CF4"/>
    <w:rsid w:val="00B22268"/>
    <w:rsid w:val="00B25BBA"/>
    <w:rsid w:val="00B3528C"/>
    <w:rsid w:val="00B50B36"/>
    <w:rsid w:val="00B54928"/>
    <w:rsid w:val="00B70BD6"/>
    <w:rsid w:val="00B91632"/>
    <w:rsid w:val="00BA4443"/>
    <w:rsid w:val="00BA460B"/>
    <w:rsid w:val="00BB7655"/>
    <w:rsid w:val="00BC003C"/>
    <w:rsid w:val="00BD7558"/>
    <w:rsid w:val="00BD7E54"/>
    <w:rsid w:val="00BE69C9"/>
    <w:rsid w:val="00BF5160"/>
    <w:rsid w:val="00C101D7"/>
    <w:rsid w:val="00C2364F"/>
    <w:rsid w:val="00C3155C"/>
    <w:rsid w:val="00C93319"/>
    <w:rsid w:val="00CA46A9"/>
    <w:rsid w:val="00CC04AF"/>
    <w:rsid w:val="00CC194C"/>
    <w:rsid w:val="00CE4FB8"/>
    <w:rsid w:val="00D03107"/>
    <w:rsid w:val="00D24337"/>
    <w:rsid w:val="00D30037"/>
    <w:rsid w:val="00D371D0"/>
    <w:rsid w:val="00D643C7"/>
    <w:rsid w:val="00D7327C"/>
    <w:rsid w:val="00D76A2F"/>
    <w:rsid w:val="00D94C37"/>
    <w:rsid w:val="00DB3FED"/>
    <w:rsid w:val="00DC1B24"/>
    <w:rsid w:val="00DC4D8A"/>
    <w:rsid w:val="00DC73DE"/>
    <w:rsid w:val="00DD20FF"/>
    <w:rsid w:val="00DE1EE6"/>
    <w:rsid w:val="00E02A80"/>
    <w:rsid w:val="00E328DF"/>
    <w:rsid w:val="00E62186"/>
    <w:rsid w:val="00E75AA6"/>
    <w:rsid w:val="00EE2A8F"/>
    <w:rsid w:val="00F05D21"/>
    <w:rsid w:val="00F12645"/>
    <w:rsid w:val="00F128DE"/>
    <w:rsid w:val="00F255F6"/>
    <w:rsid w:val="00F45603"/>
    <w:rsid w:val="00F62D89"/>
    <w:rsid w:val="00F71133"/>
    <w:rsid w:val="00F72D33"/>
    <w:rsid w:val="00F80431"/>
    <w:rsid w:val="00F95636"/>
    <w:rsid w:val="00FB2E52"/>
    <w:rsid w:val="00FE58DC"/>
    <w:rsid w:val="00FE5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08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895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95CD1"/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paragraph" w:styleId="Header">
    <w:name w:val="header"/>
    <w:basedOn w:val="Normal"/>
    <w:link w:val="HeaderChar"/>
    <w:uiPriority w:val="99"/>
    <w:rsid w:val="006D7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D7ED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D7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7ED0"/>
    <w:rPr>
      <w:rFonts w:cs="Times New Roman"/>
    </w:rPr>
  </w:style>
  <w:style w:type="paragraph" w:styleId="NormalWeb">
    <w:name w:val="Normal (Web)"/>
    <w:basedOn w:val="Normal"/>
    <w:uiPriority w:val="99"/>
    <w:rsid w:val="00895C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rsid w:val="00895CD1"/>
    <w:rPr>
      <w:rFonts w:cs="Times New Roman"/>
      <w:color w:val="0000FF"/>
      <w:u w:val="single"/>
    </w:rPr>
  </w:style>
  <w:style w:type="character" w:customStyle="1" w:styleId="intro">
    <w:name w:val="intro"/>
    <w:basedOn w:val="DefaultParagraphFont"/>
    <w:uiPriority w:val="99"/>
    <w:rsid w:val="00895CD1"/>
    <w:rPr>
      <w:rFonts w:cs="Times New Roman"/>
    </w:rPr>
  </w:style>
  <w:style w:type="character" w:customStyle="1" w:styleId="idea">
    <w:name w:val="idea"/>
    <w:basedOn w:val="DefaultParagraphFont"/>
    <w:uiPriority w:val="99"/>
    <w:rsid w:val="00895CD1"/>
    <w:rPr>
      <w:rFonts w:cs="Times New Roman"/>
    </w:rPr>
  </w:style>
  <w:style w:type="character" w:styleId="PageNumber">
    <w:name w:val="page number"/>
    <w:basedOn w:val="DefaultParagraphFont"/>
    <w:uiPriority w:val="99"/>
    <w:rsid w:val="003F1CC1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0D3B2E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8F2E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F2E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81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ss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39</TotalTime>
  <Pages>2</Pages>
  <Words>298</Words>
  <Characters>1702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Эссе по дисциплине «Экономика» </dc:title>
  <dc:subject/>
  <dc:creator>user</dc:creator>
  <cp:keywords/>
  <dc:description/>
  <cp:lastModifiedBy>Office</cp:lastModifiedBy>
  <cp:revision>3</cp:revision>
  <dcterms:created xsi:type="dcterms:W3CDTF">2015-11-02T14:58:00Z</dcterms:created>
  <dcterms:modified xsi:type="dcterms:W3CDTF">2015-11-02T15:36:00Z</dcterms:modified>
</cp:coreProperties>
</file>